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474CB8C5" w:rsidR="00AB0981" w:rsidRPr="00A97A53" w:rsidRDefault="00AB0981" w:rsidP="00410330">
            <w:pPr>
              <w:rPr>
                <w:sz w:val="18"/>
                <w:szCs w:val="18"/>
              </w:rPr>
            </w:pPr>
            <w:r w:rsidRPr="00AB0981">
              <w:rPr>
                <w:color w:val="0070C0"/>
                <w:sz w:val="18"/>
              </w:rPr>
              <w:t>AP</w:t>
            </w:r>
            <w:r w:rsidR="00655F0D">
              <w:rPr>
                <w:color w:val="0070C0"/>
                <w:sz w:val="18"/>
              </w:rPr>
              <w:t xml:space="preserve"> 20 c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A0E69B2" w:rsidR="00AB0981" w:rsidRPr="00A97A53" w:rsidRDefault="00655F0D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-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7F7220B6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5A3772">
              <w:rPr>
                <w:color w:val="0070C0"/>
                <w:sz w:val="36"/>
              </w:rPr>
              <w:t>Dateien und Verzeichnisse anlegen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6310BB3F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</w:t>
            </w:r>
            <w:r w:rsidR="005A3772">
              <w:rPr>
                <w:rFonts w:cs="Arial"/>
                <w:color w:val="0070C0"/>
                <w:sz w:val="20"/>
              </w:rPr>
              <w:t xml:space="preserve">für Schulen einfacher gemacht werden, für jeden Schüler </w:t>
            </w:r>
            <w:r w:rsidR="003C0815">
              <w:rPr>
                <w:rFonts w:cs="Arial"/>
                <w:color w:val="0070C0"/>
                <w:sz w:val="20"/>
              </w:rPr>
              <w:t>ein Verzeichnis</w:t>
            </w:r>
            <w:r w:rsidR="005A3772">
              <w:rPr>
                <w:rFonts w:cs="Arial"/>
                <w:color w:val="0070C0"/>
                <w:sz w:val="20"/>
              </w:rPr>
              <w:t xml:space="preserve"> zu machen.</w:t>
            </w:r>
            <w:r w:rsidR="003C0815">
              <w:rPr>
                <w:rFonts w:cs="Arial"/>
                <w:color w:val="0070C0"/>
                <w:sz w:val="20"/>
              </w:rPr>
              <w:t xml:space="preserve"> </w:t>
            </w:r>
          </w:p>
          <w:p w14:paraId="022880F2" w14:textId="532EA264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6811DF46" w:rsidR="0016494F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F56F3E">
              <w:rPr>
                <w:rFonts w:ascii="Arial" w:hAnsi="Arial" w:cs="Arial"/>
                <w:color w:val="0070C0"/>
                <w:sz w:val="20"/>
              </w:rPr>
              <w:t>holt und 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3C0815">
              <w:rPr>
                <w:rFonts w:ascii="Arial" w:hAnsi="Arial" w:cs="Arial"/>
                <w:color w:val="0070C0"/>
                <w:sz w:val="20"/>
              </w:rPr>
              <w:t>von einem anderem Server</w:t>
            </w:r>
            <w:r w:rsidR="00F56F3E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3C0815">
              <w:rPr>
                <w:rFonts w:ascii="Arial" w:hAnsi="Arial" w:cs="Arial"/>
                <w:color w:val="0070C0"/>
                <w:sz w:val="20"/>
              </w:rPr>
              <w:t>die Schüler Daten</w:t>
            </w:r>
            <w:r w:rsidR="00F56F3E">
              <w:rPr>
                <w:rFonts w:ascii="Arial" w:hAnsi="Arial" w:cs="Arial"/>
                <w:color w:val="0070C0"/>
                <w:sz w:val="20"/>
              </w:rPr>
              <w:t>. Falls dies Erfolgreich war gibt es auch eine Meldung zurück.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8AA36BC" w:rsidR="0016494F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192AEA3" w14:textId="5850BB6C" w:rsidR="00484B3E" w:rsidRPr="007272DC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-Prozedur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raw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): ...</w:t>
            </w:r>
          </w:p>
          <w:p w14:paraId="5480A21C" w14:textId="40798103" w:rsidR="0016494F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329E0B8B" w14:textId="7AA3B297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7D2E40A1" w14:textId="204FEBC3" w:rsidR="00157354" w:rsidRPr="00F56F3E" w:rsidRDefault="00872449" w:rsidP="00F56F3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...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589A8642" w:rsidR="0016494F" w:rsidRPr="00A542EC" w:rsidRDefault="00F56F3E" w:rsidP="00F56F3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Es sollte machbar sein. Die Aufgabe kommt von einem Beispiel Aufgabe von Herr Müller die ich mit dem Lehrer erweitert haben.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4A16316E" w:rsidR="00A47D35" w:rsidRDefault="00F56F3E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Schüler Daten werden von einem anderen Server geholt.</w:t>
            </w:r>
          </w:p>
          <w:p w14:paraId="7811DA65" w14:textId="1F7793D5" w:rsidR="00A47D35" w:rsidRDefault="00F56F3E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Eine Meldung wird dem Server wieder zugestellt wenn die Daten erfolgreich geholt worden sind</w:t>
            </w:r>
          </w:p>
          <w:p w14:paraId="230CC31E" w14:textId="2B1BB541" w:rsidR="0016494F" w:rsidRPr="00F56F3E" w:rsidRDefault="00F56F3E" w:rsidP="00F56F3E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Schüler Daten werden verarbeitet und in verschieden Gruppen (Klassen) zugestellt.</w:t>
            </w: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70B6B23D" w:rsidR="00400556" w:rsidRDefault="00F56F3E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Es wird einen </w:t>
            </w:r>
            <w:proofErr w:type="spellStart"/>
            <w:r>
              <w:rPr>
                <w:rFonts w:cs="Arial"/>
                <w:color w:val="0070C0"/>
                <w:sz w:val="20"/>
              </w:rPr>
              <w:t>cfg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0070C0"/>
                <w:sz w:val="20"/>
              </w:rPr>
              <w:t>file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geben sowie auch ein log </w:t>
            </w:r>
            <w:proofErr w:type="spellStart"/>
            <w:r>
              <w:rPr>
                <w:rFonts w:cs="Arial"/>
                <w:color w:val="0070C0"/>
                <w:sz w:val="20"/>
              </w:rPr>
              <w:t>file</w:t>
            </w:r>
            <w:proofErr w:type="spellEnd"/>
          </w:p>
          <w:p w14:paraId="63791912" w14:textId="7582AC4D" w:rsidR="00400556" w:rsidRPr="00F56F3E" w:rsidRDefault="00F56F3E" w:rsidP="00F56F3E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Es wird dazu noch ein Email versendet mit den Schüler Daten 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816F" w14:textId="77777777" w:rsidR="000948E6" w:rsidRDefault="000948E6">
      <w:r>
        <w:separator/>
      </w:r>
    </w:p>
  </w:endnote>
  <w:endnote w:type="continuationSeparator" w:id="0">
    <w:p w14:paraId="2A0D87A8" w14:textId="77777777" w:rsidR="000948E6" w:rsidRDefault="0009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4FC8" w14:textId="77777777" w:rsidR="000948E6" w:rsidRDefault="000948E6">
      <w:r>
        <w:separator/>
      </w:r>
    </w:p>
  </w:footnote>
  <w:footnote w:type="continuationSeparator" w:id="0">
    <w:p w14:paraId="213F3C96" w14:textId="77777777" w:rsidR="000948E6" w:rsidRDefault="0009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4E23AE7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A04161">
      <w:rPr>
        <w:color w:val="0070C0"/>
      </w:rPr>
      <w:t>2 Keerthika Balenthiran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948E6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67DE9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0815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6646D"/>
    <w:rsid w:val="00580DC1"/>
    <w:rsid w:val="0058455F"/>
    <w:rsid w:val="005A3772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5F0D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161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6F3E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Balenthiran Keerthika</cp:lastModifiedBy>
  <cp:revision>3</cp:revision>
  <cp:lastPrinted>2009-09-07T09:22:00Z</cp:lastPrinted>
  <dcterms:created xsi:type="dcterms:W3CDTF">2023-06-22T08:56:00Z</dcterms:created>
  <dcterms:modified xsi:type="dcterms:W3CDTF">2023-06-22T21:24:00Z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